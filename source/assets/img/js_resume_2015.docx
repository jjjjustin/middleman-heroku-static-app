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DE" w:rsidRDefault="00EB038F" w:rsidP="006D0478">
      <w:pPr>
        <w:pStyle w:val="Heading1"/>
        <w:spacing w:before="0"/>
      </w:pPr>
      <w:r>
        <w:t>Professional Statement</w:t>
      </w:r>
    </w:p>
    <w:sdt>
      <w:sdtPr>
        <w:id w:val="9459735"/>
        <w:placeholder>
          <w:docPart w:val="1E3B0E8A8D5F984BB8CD7DCF37B38B6B"/>
        </w:placeholder>
      </w:sdtPr>
      <w:sdtContent>
        <w:p w:rsidR="00F015DE" w:rsidRDefault="00EB038F" w:rsidP="006D0478">
          <w:pPr>
            <w:pStyle w:val="BodyText"/>
            <w:jc w:val="both"/>
          </w:pPr>
          <w:r>
            <w:t xml:space="preserve">Recent Ruby/Rails bootcamp graduate with experience working in a fast-paced environment and meeting tight deadlines. Created many apps in and out of school utilizing the wealth of possibilities the Rails environment affords – from easy interactions with relational databases and external APIs to integrations with AWS/S3 and other cloud services. Ready and excited to begin working on a team and to start soaking up all the knowledge to truly master all </w:t>
          </w:r>
          <w:r w:rsidR="00EA28C9">
            <w:t xml:space="preserve">of </w:t>
          </w:r>
          <w:r>
            <w:t xml:space="preserve">the tools available </w:t>
          </w:r>
          <w:r w:rsidR="00371B4A">
            <w:t>for software development</w:t>
          </w:r>
          <w:r>
            <w:t>.</w:t>
          </w:r>
        </w:p>
      </w:sdtContent>
    </w:sdt>
    <w:p w:rsidR="00F015DE" w:rsidRDefault="000201D0" w:rsidP="00EA28C9">
      <w:pPr>
        <w:pStyle w:val="Heading1"/>
        <w:spacing w:before="240"/>
      </w:pPr>
      <w:r>
        <w:t>Experience</w:t>
      </w:r>
    </w:p>
    <w:p w:rsidR="00F015DE" w:rsidRDefault="00EB038F" w:rsidP="00EB038F">
      <w:pPr>
        <w:pStyle w:val="Heading2"/>
        <w:tabs>
          <w:tab w:val="left" w:pos="6514"/>
        </w:tabs>
      </w:pPr>
      <w:sdt>
        <w:sdtPr>
          <w:id w:val="9459739"/>
          <w:placeholder>
            <w:docPart w:val="4AE7417F340EAD4F9F9CB174EE04DB9C"/>
          </w:placeholder>
        </w:sdtPr>
        <w:sdtContent>
          <w:r>
            <w:t xml:space="preserve">Independent </w:t>
          </w:r>
          <w:r w:rsidR="00371B4A">
            <w:t xml:space="preserve">Commercial Construction </w:t>
          </w:r>
          <w:r>
            <w:t>Contractor</w:t>
          </w:r>
        </w:sdtContent>
      </w:sdt>
      <w:r w:rsidR="000201D0">
        <w:tab/>
      </w:r>
      <w:r>
        <w:t>2013 - 2014</w:t>
      </w:r>
    </w:p>
    <w:sdt>
      <w:sdtPr>
        <w:id w:val="9459741"/>
        <w:placeholder>
          <w:docPart w:val="3B7C28CDD2C1D449A5DA6B24CA7F092A"/>
        </w:placeholder>
      </w:sdtPr>
      <w:sdtContent>
        <w:p w:rsidR="007614FD" w:rsidRDefault="007614FD" w:rsidP="00E57A05">
          <w:pPr>
            <w:pStyle w:val="BodyText"/>
            <w:spacing w:after="0"/>
          </w:pPr>
          <w:r>
            <w:t xml:space="preserve">Collaborated with </w:t>
          </w:r>
          <w:r w:rsidR="00371B4A">
            <w:t xml:space="preserve">designers and artists on numerous </w:t>
          </w:r>
          <w:r>
            <w:t>large design/remodel projects for Austin office spaces</w:t>
          </w:r>
        </w:p>
        <w:p w:rsidR="00371B4A" w:rsidRDefault="007614FD" w:rsidP="00E57A05">
          <w:pPr>
            <w:pStyle w:val="BodyText"/>
            <w:spacing w:after="0"/>
          </w:pPr>
          <w:r>
            <w:t xml:space="preserve">Made cost/time estimates for </w:t>
          </w:r>
          <w:r w:rsidR="00371B4A">
            <w:t>remodeling projects in collaboration with architects and designers</w:t>
          </w:r>
        </w:p>
        <w:p w:rsidR="00F015DE" w:rsidRDefault="00371B4A">
          <w:pPr>
            <w:pStyle w:val="BodyText"/>
          </w:pPr>
          <w:r>
            <w:t>Handled construction/remodeling aspects of projects, including electrical, carpentry, plumbing, mechanical</w:t>
          </w:r>
        </w:p>
      </w:sdtContent>
    </w:sdt>
    <w:p w:rsidR="00F015DE" w:rsidRDefault="00EB038F">
      <w:pPr>
        <w:pStyle w:val="Heading2"/>
      </w:pPr>
      <w:sdt>
        <w:sdtPr>
          <w:id w:val="9459744"/>
          <w:placeholder>
            <w:docPart w:val="85577DCC1172804F93A057BA19C073F0"/>
          </w:placeholder>
        </w:sdtPr>
        <w:sdtContent>
          <w:r>
            <w:t>Crew Foreman [The Austin Groundskeeper]</w:t>
          </w:r>
        </w:sdtContent>
      </w:sdt>
      <w:r w:rsidR="000201D0">
        <w:tab/>
      </w:r>
      <w:r>
        <w:t xml:space="preserve">2012 </w:t>
      </w:r>
      <w:r w:rsidR="007614FD">
        <w:t>–</w:t>
      </w:r>
      <w:r>
        <w:t xml:space="preserve"> 2013</w:t>
      </w:r>
    </w:p>
    <w:p w:rsidR="007614FD" w:rsidRPr="007614FD" w:rsidRDefault="007614FD" w:rsidP="00E57A05">
      <w:pPr>
        <w:pStyle w:val="BodyText"/>
        <w:spacing w:after="0"/>
      </w:pPr>
      <w:r>
        <w:t>Managed</w:t>
      </w:r>
      <w:r w:rsidR="00371B4A">
        <w:t xml:space="preserve"> c</w:t>
      </w:r>
      <w:r>
        <w:t>rew of 4 – 8 on large commercial and residential landscaping/construction projects</w:t>
      </w:r>
    </w:p>
    <w:sdt>
      <w:sdtPr>
        <w:id w:val="9459745"/>
        <w:placeholder>
          <w:docPart w:val="F6AED7EE0F392F4590D6E7A1E90D9BE6"/>
        </w:placeholder>
      </w:sdtPr>
      <w:sdtContent>
        <w:p w:rsidR="00F015DE" w:rsidRDefault="007614FD" w:rsidP="00E57A05">
          <w:pPr>
            <w:pStyle w:val="BodyText"/>
            <w:spacing w:after="0"/>
          </w:pPr>
          <w:r>
            <w:t>Worked with clients, architects, and subcontractors to update and manage build plans throughout projects</w:t>
          </w:r>
        </w:p>
      </w:sdtContent>
    </w:sdt>
    <w:p w:rsidR="00F015DE" w:rsidRDefault="00EB038F">
      <w:pPr>
        <w:pStyle w:val="Heading2"/>
      </w:pPr>
      <w:sdt>
        <w:sdtPr>
          <w:id w:val="9459746"/>
          <w:placeholder>
            <w:docPart w:val="BF5F089D811F1E4DBAFF6C0F4D38BDB8"/>
          </w:placeholder>
        </w:sdtPr>
        <w:sdtContent>
          <w:r>
            <w:t>Head Arborist [Ladybird Johnson Wildflower Center]</w:t>
          </w:r>
        </w:sdtContent>
      </w:sdt>
      <w:r w:rsidR="000201D0">
        <w:tab/>
      </w:r>
      <w:r>
        <w:t>2010 - 2011</w:t>
      </w:r>
    </w:p>
    <w:sdt>
      <w:sdtPr>
        <w:id w:val="9459747"/>
        <w:placeholder>
          <w:docPart w:val="ECC2B677419A9F40AC5FF7FC62AE05F6"/>
        </w:placeholder>
      </w:sdtPr>
      <w:sdtContent>
        <w:p w:rsidR="007614FD" w:rsidRDefault="007614FD" w:rsidP="00E57A05">
          <w:pPr>
            <w:pStyle w:val="BodyText"/>
            <w:spacing w:after="0"/>
          </w:pPr>
          <w:r>
            <w:t>Managed Arboretum and garden spaces – maintained plants, trees, and hiking trails</w:t>
          </w:r>
        </w:p>
        <w:p w:rsidR="00F015DE" w:rsidRDefault="007614FD" w:rsidP="00EA28C9">
          <w:pPr>
            <w:pStyle w:val="BodyText"/>
          </w:pPr>
          <w:r>
            <w:t>Collaborated with site designers and architects in planning and preparing garden and arboretum additions</w:t>
          </w:r>
        </w:p>
      </w:sdtContent>
    </w:sdt>
    <w:p w:rsidR="00F015DE" w:rsidRDefault="000201D0" w:rsidP="00EA28C9">
      <w:pPr>
        <w:pStyle w:val="Heading1"/>
        <w:spacing w:before="240"/>
      </w:pPr>
      <w:r>
        <w:t>Education</w:t>
      </w:r>
    </w:p>
    <w:p w:rsidR="00F015DE" w:rsidRDefault="00EB038F">
      <w:pPr>
        <w:pStyle w:val="Heading2"/>
      </w:pPr>
      <w:sdt>
        <w:sdtPr>
          <w:id w:val="9459748"/>
          <w:placeholder>
            <w:docPart w:val="52B839400FFB4848889D5663D2DB5E60"/>
          </w:placeholder>
        </w:sdtPr>
        <w:sdtContent>
          <w:r>
            <w:t>Iron Yard Academy [Austin, TX]</w:t>
          </w:r>
        </w:sdtContent>
      </w:sdt>
      <w:r w:rsidR="000201D0">
        <w:tab/>
      </w:r>
      <w:r w:rsidR="007614FD">
        <w:t xml:space="preserve">2014 – </w:t>
      </w:r>
      <w:r>
        <w:t>2015</w:t>
      </w:r>
    </w:p>
    <w:p w:rsidR="007614FD" w:rsidRDefault="007614FD" w:rsidP="00E57A05">
      <w:pPr>
        <w:pStyle w:val="BodyText"/>
        <w:spacing w:after="0"/>
      </w:pPr>
      <w:r>
        <w:t>Worked in an immersive environment to develop and launch multiple Rails projects over the course of 3 months</w:t>
      </w:r>
    </w:p>
    <w:p w:rsidR="007614FD" w:rsidRDefault="007614FD" w:rsidP="006D0478">
      <w:pPr>
        <w:pStyle w:val="BodyText"/>
        <w:spacing w:after="0"/>
        <w:jc w:val="both"/>
      </w:pPr>
      <w:r>
        <w:t>Completed final project in 2 weeks - integrating HTML/CSS design, the Rails stack, and a</w:t>
      </w:r>
      <w:r w:rsidR="006D0478">
        <w:t xml:space="preserve"> </w:t>
      </w:r>
      <w:r>
        <w:t xml:space="preserve">variety of Ruby gems </w:t>
      </w:r>
    </w:p>
    <w:p w:rsidR="00EA28C9" w:rsidRDefault="00EA28C9" w:rsidP="00EA28C9">
      <w:pPr>
        <w:pStyle w:val="BodyText"/>
        <w:jc w:val="both"/>
      </w:pPr>
      <w:r>
        <w:t>Ruby/Rails certification</w:t>
      </w:r>
    </w:p>
    <w:p w:rsidR="00E57A05" w:rsidRDefault="00EB038F" w:rsidP="00E57A05">
      <w:pPr>
        <w:pStyle w:val="Heading2"/>
        <w:spacing w:after="0"/>
      </w:pPr>
      <w:sdt>
        <w:sdtPr>
          <w:id w:val="9459752"/>
          <w:placeholder>
            <w:docPart w:val="13EE0F30A20FDC4E9A37789F87F9B780"/>
          </w:placeholder>
        </w:sdtPr>
        <w:sdtContent>
          <w:proofErr w:type="spellStart"/>
          <w:r>
            <w:t>Ex’pression</w:t>
          </w:r>
          <w:proofErr w:type="spellEnd"/>
          <w:r>
            <w:t xml:space="preserve"> College of Digital Arts [Emeryville, CA]</w:t>
          </w:r>
        </w:sdtContent>
      </w:sdt>
      <w:r w:rsidR="000201D0">
        <w:tab/>
      </w:r>
      <w:r>
        <w:t xml:space="preserve">2004 – 2007 </w:t>
      </w:r>
    </w:p>
    <w:p w:rsidR="00F015DE" w:rsidRDefault="00EB038F" w:rsidP="00E57A05">
      <w:pPr>
        <w:pStyle w:val="Heading2"/>
        <w:spacing w:before="0" w:after="0"/>
      </w:pPr>
      <w:r>
        <w:t>B</w:t>
      </w:r>
      <w:r w:rsidR="00371B4A">
        <w:t>achelor of Applied Science:</w:t>
      </w:r>
      <w:r>
        <w:t xml:space="preserve"> Audio Engineering</w:t>
      </w:r>
      <w:r w:rsidR="001A59C7">
        <w:t xml:space="preserve"> </w:t>
      </w:r>
      <w:r w:rsidR="00371B4A">
        <w:t>-</w:t>
      </w:r>
      <w:r w:rsidR="001A59C7">
        <w:t xml:space="preserve"> </w:t>
      </w:r>
      <w:r w:rsidR="00371B4A">
        <w:t>2007</w:t>
      </w:r>
    </w:p>
    <w:sdt>
      <w:sdtPr>
        <w:id w:val="9459753"/>
        <w:placeholder>
          <w:docPart w:val="18AF61F63D2D3A498BD09876D2E26AA4"/>
        </w:placeholder>
      </w:sdtPr>
      <w:sdtContent>
        <w:p w:rsidR="00F015DE" w:rsidRDefault="00371B4A" w:rsidP="00E57A05">
          <w:pPr>
            <w:pStyle w:val="BodyText"/>
            <w:spacing w:before="200"/>
          </w:pPr>
          <w:r>
            <w:t>Studied sound engineering and a</w:t>
          </w:r>
          <w:r w:rsidR="001A59C7">
            <w:t xml:space="preserve">ll aspects of recording for music, film, and video games </w:t>
          </w:r>
        </w:p>
      </w:sdtContent>
    </w:sdt>
    <w:p w:rsidR="00F015DE" w:rsidRDefault="000201D0" w:rsidP="00EA28C9">
      <w:pPr>
        <w:pStyle w:val="Heading1"/>
        <w:spacing w:before="240"/>
      </w:pPr>
      <w:r>
        <w:t>Skills</w:t>
      </w:r>
    </w:p>
    <w:sdt>
      <w:sdtPr>
        <w:id w:val="9459754"/>
        <w:placeholder>
          <w:docPart w:val="38EEC2D7939C594C8B0654928C7D0579"/>
        </w:placeholder>
      </w:sdtPr>
      <w:sdtEndPr>
        <w:rPr>
          <w:i/>
        </w:rPr>
      </w:sdtEndPr>
      <w:sdtContent>
        <w:p w:rsidR="006D0478" w:rsidRDefault="006D0478" w:rsidP="00EA28C9">
          <w:pPr>
            <w:pStyle w:val="BodyText"/>
            <w:numPr>
              <w:ilvl w:val="0"/>
              <w:numId w:val="11"/>
            </w:numPr>
            <w:spacing w:after="0"/>
            <w:sectPr w:rsidR="006D0478" w:rsidSect="00F015D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pPr>
        </w:p>
        <w:p w:rsidR="00EA28C9" w:rsidRDefault="00EA28C9" w:rsidP="00EA28C9">
          <w:pPr>
            <w:pStyle w:val="BodyText"/>
            <w:numPr>
              <w:ilvl w:val="0"/>
              <w:numId w:val="11"/>
            </w:numPr>
            <w:spacing w:after="0"/>
          </w:pPr>
          <w:r>
            <w:lastRenderedPageBreak/>
            <w:t>Ruby/Rails proficient</w:t>
          </w:r>
        </w:p>
        <w:p w:rsidR="00EA28C9" w:rsidRDefault="001A59C7" w:rsidP="00EA28C9">
          <w:pPr>
            <w:pStyle w:val="BodyText"/>
            <w:numPr>
              <w:ilvl w:val="0"/>
              <w:numId w:val="11"/>
            </w:numPr>
            <w:spacing w:after="0"/>
          </w:pPr>
          <w:proofErr w:type="spellStart"/>
          <w:r>
            <w:t>Javascript</w:t>
          </w:r>
          <w:proofErr w:type="spellEnd"/>
          <w:r>
            <w:t>/</w:t>
          </w:r>
          <w:proofErr w:type="spellStart"/>
          <w:r>
            <w:t>jQ</w:t>
          </w:r>
          <w:r w:rsidR="00EA28C9">
            <w:t>uery</w:t>
          </w:r>
          <w:proofErr w:type="spellEnd"/>
        </w:p>
        <w:p w:rsidR="00EA28C9" w:rsidRDefault="00EA28C9" w:rsidP="00EA28C9">
          <w:pPr>
            <w:pStyle w:val="BodyText"/>
            <w:numPr>
              <w:ilvl w:val="0"/>
              <w:numId w:val="11"/>
            </w:numPr>
            <w:spacing w:after="0"/>
          </w:pPr>
          <w:proofErr w:type="spellStart"/>
          <w:r>
            <w:t>Git</w:t>
          </w:r>
          <w:proofErr w:type="spellEnd"/>
          <w:r>
            <w:t>/</w:t>
          </w:r>
          <w:proofErr w:type="spellStart"/>
          <w:r>
            <w:t>Github</w:t>
          </w:r>
          <w:proofErr w:type="spellEnd"/>
          <w:r w:rsidR="00180703">
            <w:t xml:space="preserve"> user</w:t>
          </w:r>
        </w:p>
        <w:p w:rsidR="00EA28C9" w:rsidRDefault="00EA28C9" w:rsidP="00EA28C9">
          <w:pPr>
            <w:pStyle w:val="BodyText"/>
            <w:numPr>
              <w:ilvl w:val="0"/>
              <w:numId w:val="11"/>
            </w:numPr>
            <w:spacing w:after="0"/>
          </w:pPr>
          <w:r>
            <w:lastRenderedPageBreak/>
            <w:t>UNIX CLI experience</w:t>
          </w:r>
        </w:p>
        <w:p w:rsidR="00EA28C9" w:rsidRDefault="00EA28C9" w:rsidP="00EA28C9">
          <w:pPr>
            <w:pStyle w:val="BodyText"/>
            <w:numPr>
              <w:ilvl w:val="0"/>
              <w:numId w:val="11"/>
            </w:numPr>
            <w:spacing w:after="0"/>
          </w:pPr>
          <w:r>
            <w:t>HTML5/CSS/SASS</w:t>
          </w:r>
        </w:p>
        <w:p w:rsidR="006D0478" w:rsidRDefault="00EA28C9" w:rsidP="00EA28C9">
          <w:pPr>
            <w:pStyle w:val="BodyText"/>
            <w:numPr>
              <w:ilvl w:val="0"/>
              <w:numId w:val="11"/>
            </w:numPr>
            <w:spacing w:after="0"/>
            <w:sectPr w:rsidR="006D0478" w:rsidSect="006D0478">
              <w:type w:val="continuous"/>
              <w:pgSz w:w="12240" w:h="15840"/>
              <w:pgMar w:top="720" w:right="720" w:bottom="720" w:left="720" w:header="720" w:footer="720" w:gutter="0"/>
              <w:cols w:num="2" w:space="720"/>
              <w:titlePg/>
              <w:docGrid w:linePitch="360"/>
            </w:sectPr>
          </w:pPr>
          <w:r>
            <w:t>AWS/S3/</w:t>
          </w:r>
          <w:proofErr w:type="spellStart"/>
          <w:r>
            <w:t>Heroku</w:t>
          </w:r>
          <w:proofErr w:type="spellEnd"/>
        </w:p>
        <w:p w:rsidR="006D0478" w:rsidRDefault="001A59C7" w:rsidP="001A59C7">
          <w:pPr>
            <w:pStyle w:val="BodyText"/>
            <w:numPr>
              <w:ilvl w:val="0"/>
              <w:numId w:val="11"/>
            </w:numPr>
            <w:spacing w:after="0"/>
          </w:pPr>
          <w:r>
            <w:lastRenderedPageBreak/>
            <w:t>Mailer/SMS integration</w:t>
          </w:r>
          <w:r w:rsidR="00180703">
            <w:t xml:space="preserve"> through </w:t>
          </w:r>
          <w:proofErr w:type="spellStart"/>
          <w:r w:rsidR="00180703">
            <w:t>Twilio</w:t>
          </w:r>
          <w:proofErr w:type="spellEnd"/>
          <w:r w:rsidR="00180703">
            <w:t>/Mandrill</w:t>
          </w:r>
          <w:r>
            <w:tab/>
          </w:r>
          <w:r w:rsidR="006D0478">
            <w:tab/>
          </w:r>
          <w:r w:rsidR="006D0478">
            <w:tab/>
          </w:r>
          <w:r w:rsidR="006D0478">
            <w:tab/>
          </w:r>
          <w:r w:rsidR="006D0478">
            <w:tab/>
          </w:r>
          <w:r w:rsidR="006D0478">
            <w:tab/>
          </w:r>
          <w:r w:rsidR="006D0478">
            <w:tab/>
          </w:r>
          <w:r w:rsidR="006D0478">
            <w:tab/>
          </w:r>
        </w:p>
        <w:p w:rsidR="00EA28C9" w:rsidRDefault="00180703" w:rsidP="00EA28C9">
          <w:pPr>
            <w:pStyle w:val="BodyText"/>
            <w:numPr>
              <w:ilvl w:val="0"/>
              <w:numId w:val="11"/>
            </w:numPr>
            <w:spacing w:after="0"/>
          </w:pPr>
          <w:r>
            <w:lastRenderedPageBreak/>
            <w:t xml:space="preserve">Project management with </w:t>
          </w:r>
          <w:proofErr w:type="spellStart"/>
          <w:r>
            <w:t>Trello</w:t>
          </w:r>
          <w:proofErr w:type="spellEnd"/>
          <w:r>
            <w:t>, etc.</w:t>
          </w:r>
        </w:p>
        <w:p w:rsidR="00EA28C9" w:rsidRDefault="00EA28C9" w:rsidP="00EA28C9">
          <w:pPr>
            <w:pStyle w:val="BodyText"/>
            <w:spacing w:after="0"/>
          </w:pPr>
        </w:p>
        <w:p w:rsidR="006D0478" w:rsidRDefault="006D0478" w:rsidP="00EA28C9">
          <w:pPr>
            <w:pStyle w:val="BodyText"/>
            <w:spacing w:after="0"/>
            <w:sectPr w:rsidR="006D0478" w:rsidSect="006D0478">
              <w:type w:val="continuous"/>
              <w:pgSz w:w="12240" w:h="15840"/>
              <w:pgMar w:top="720" w:right="720" w:bottom="720" w:left="720" w:header="720" w:footer="720" w:gutter="0"/>
              <w:cols w:num="2" w:space="720"/>
              <w:titlePg/>
              <w:docGrid w:linePitch="360"/>
            </w:sectPr>
          </w:pPr>
        </w:p>
        <w:p w:rsidR="006D0478" w:rsidRDefault="006D0478" w:rsidP="00EA28C9">
          <w:pPr>
            <w:pStyle w:val="BodyText"/>
            <w:spacing w:after="0"/>
          </w:pPr>
        </w:p>
        <w:p w:rsidR="006D0478" w:rsidRDefault="006D0478" w:rsidP="00EA28C9">
          <w:pPr>
            <w:pStyle w:val="BodyText"/>
            <w:spacing w:after="0"/>
          </w:pPr>
        </w:p>
        <w:p w:rsidR="00F015DE" w:rsidRPr="00180703" w:rsidRDefault="00180703" w:rsidP="00EA28C9">
          <w:pPr>
            <w:pStyle w:val="BodyText"/>
            <w:spacing w:after="0"/>
            <w:rPr>
              <w:i/>
            </w:rPr>
          </w:pPr>
          <w:r w:rsidRPr="00180703">
            <w:rPr>
              <w:i/>
            </w:rPr>
            <w:t xml:space="preserve">|  </w:t>
          </w:r>
          <w:r w:rsidR="006D0478" w:rsidRPr="00180703">
            <w:rPr>
              <w:i/>
            </w:rPr>
            <w:t>Justin</w:t>
          </w:r>
          <w:r w:rsidRPr="00180703">
            <w:rPr>
              <w:i/>
            </w:rPr>
            <w:t xml:space="preserve"> </w:t>
          </w:r>
          <w:proofErr w:type="spellStart"/>
          <w:r w:rsidRPr="00180703">
            <w:rPr>
              <w:i/>
            </w:rPr>
            <w:t>Sitarz</w:t>
          </w:r>
          <w:proofErr w:type="spellEnd"/>
          <w:r w:rsidRPr="00180703">
            <w:rPr>
              <w:i/>
            </w:rPr>
            <w:t xml:space="preserve">  </w:t>
          </w:r>
          <w:proofErr w:type="gramStart"/>
          <w:r w:rsidRPr="00180703">
            <w:rPr>
              <w:i/>
            </w:rPr>
            <w:t xml:space="preserve">|  </w:t>
          </w:r>
          <w:r w:rsidRPr="008B139C">
            <w:rPr>
              <w:i/>
            </w:rPr>
            <w:t>justinsitarz@gmail.com</w:t>
          </w:r>
          <w:proofErr w:type="gramEnd"/>
          <w:r w:rsidRPr="00180703">
            <w:rPr>
              <w:i/>
            </w:rPr>
            <w:t xml:space="preserve">  |  </w:t>
          </w:r>
          <w:r w:rsidRPr="008B139C">
            <w:rPr>
              <w:i/>
            </w:rPr>
            <w:t>www.jsfolio.com</w:t>
          </w:r>
          <w:r w:rsidRPr="00180703">
            <w:rPr>
              <w:i/>
            </w:rPr>
            <w:t xml:space="preserve">  |  </w:t>
          </w:r>
          <w:r w:rsidRPr="008B139C">
            <w:rPr>
              <w:i/>
            </w:rPr>
            <w:t>www.justinsitarz.com</w:t>
          </w:r>
          <w:r w:rsidRPr="00180703">
            <w:rPr>
              <w:i/>
            </w:rPr>
            <w:t xml:space="preserve">  |  512 949 9855  |</w:t>
          </w:r>
        </w:p>
      </w:sdtContent>
    </w:sdt>
    <w:p w:rsidR="00F015DE" w:rsidRDefault="00F015DE"/>
    <w:sectPr w:rsidR="00F015DE" w:rsidSect="006D0478">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39C" w:rsidRDefault="008B139C">
      <w:r>
        <w:separator/>
      </w:r>
    </w:p>
  </w:endnote>
  <w:endnote w:type="continuationSeparator" w:id="0">
    <w:p w:rsidR="008B139C" w:rsidRDefault="008B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9C" w:rsidRDefault="008B13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9C" w:rsidRDefault="008B139C">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9C" w:rsidRDefault="008B13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39C" w:rsidRDefault="008B139C">
      <w:r>
        <w:separator/>
      </w:r>
    </w:p>
  </w:footnote>
  <w:footnote w:type="continuationSeparator" w:id="0">
    <w:p w:rsidR="008B139C" w:rsidRDefault="008B13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9C" w:rsidRDefault="008B13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B139C">
      <w:trPr>
        <w:trHeight w:val="720"/>
      </w:trPr>
      <w:tc>
        <w:tcPr>
          <w:tcW w:w="10188" w:type="dxa"/>
          <w:vAlign w:val="center"/>
        </w:tcPr>
        <w:p w:rsidR="008B139C" w:rsidRDefault="008B139C"/>
      </w:tc>
      <w:tc>
        <w:tcPr>
          <w:tcW w:w="720" w:type="dxa"/>
          <w:shd w:val="clear" w:color="auto" w:fill="A9122A" w:themeFill="accent1"/>
          <w:vAlign w:val="center"/>
        </w:tcPr>
        <w:p w:rsidR="008B139C" w:rsidRDefault="008B139C"/>
      </w:tc>
    </w:tr>
  </w:tbl>
  <w:p w:rsidR="008B139C" w:rsidRDefault="008B13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61"/>
      <w:gridCol w:w="1955"/>
    </w:tblGrid>
    <w:tr w:rsidR="008B139C">
      <w:tc>
        <w:tcPr>
          <w:tcW w:w="9288" w:type="dxa"/>
          <w:vAlign w:val="center"/>
        </w:tcPr>
        <w:p w:rsidR="008B139C" w:rsidRPr="008B139C" w:rsidRDefault="008B139C">
          <w:pPr>
            <w:pStyle w:val="Title"/>
          </w:pPr>
          <w:r w:rsidRPr="008B139C">
            <w:t xml:space="preserve">Justin </w:t>
          </w:r>
          <w:proofErr w:type="spellStart"/>
          <w:r w:rsidRPr="008B139C">
            <w:t>Sitarz</w:t>
          </w:r>
          <w:proofErr w:type="spellEnd"/>
        </w:p>
        <w:p w:rsidR="008B139C" w:rsidRPr="008B139C" w:rsidRDefault="008B139C" w:rsidP="00EB038F">
          <w:pPr>
            <w:pStyle w:val="ContactDetails"/>
            <w:rPr>
              <w:bCs/>
              <w:color w:val="565656" w:themeColor="text2"/>
            </w:rPr>
          </w:pPr>
          <w:r w:rsidRPr="008B139C">
            <w:rPr>
              <w:bCs/>
              <w:color w:val="565656" w:themeColor="text2"/>
            </w:rPr>
            <w:t>1914 E 11</w:t>
          </w:r>
          <w:r w:rsidRPr="008B139C">
            <w:rPr>
              <w:bCs/>
              <w:color w:val="565656" w:themeColor="text2"/>
              <w:vertAlign w:val="superscript"/>
            </w:rPr>
            <w:t>th</w:t>
          </w:r>
          <w:r w:rsidRPr="008B139C">
            <w:rPr>
              <w:bCs/>
              <w:color w:val="565656" w:themeColor="text2"/>
            </w:rPr>
            <w:t xml:space="preserve"> </w:t>
          </w:r>
          <w:proofErr w:type="gramStart"/>
          <w:r w:rsidRPr="008B139C">
            <w:rPr>
              <w:bCs/>
              <w:color w:val="565656" w:themeColor="text2"/>
            </w:rPr>
            <w:t xml:space="preserve">Street   </w:t>
          </w:r>
          <w:proofErr w:type="gramEnd"/>
          <w:r w:rsidRPr="008B139C">
            <w:rPr>
              <w:bCs/>
              <w:color w:val="565656" w:themeColor="text2"/>
            </w:rPr>
            <w:sym w:font="Wingdings 2" w:char="F097"/>
          </w:r>
          <w:r w:rsidRPr="008B139C">
            <w:rPr>
              <w:bCs/>
              <w:color w:val="565656" w:themeColor="text2"/>
            </w:rPr>
            <w:t xml:space="preserve"> Austin TX, 78702</w:t>
          </w:r>
          <w:bookmarkStart w:id="0" w:name="_GoBack"/>
          <w:bookmarkEnd w:id="0"/>
          <w:r w:rsidRPr="008B139C">
            <w:rPr>
              <w:bCs/>
              <w:color w:val="565656" w:themeColor="text2"/>
            </w:rPr>
            <w:br/>
            <w:t xml:space="preserve">512 949 9855  </w:t>
          </w:r>
          <w:r w:rsidRPr="008B139C">
            <w:rPr>
              <w:bCs/>
              <w:color w:val="565656" w:themeColor="text2"/>
            </w:rPr>
            <w:sym w:font="Wingdings 2" w:char="F097"/>
          </w:r>
          <w:r w:rsidRPr="008B139C">
            <w:rPr>
              <w:bCs/>
              <w:color w:val="565656" w:themeColor="text2"/>
            </w:rPr>
            <w:t xml:space="preserve"> </w:t>
          </w:r>
          <w:r w:rsidRPr="008B139C">
            <w:rPr>
              <w:bCs/>
              <w:i/>
              <w:color w:val="565656" w:themeColor="text2"/>
            </w:rPr>
            <w:t>justinsitarz@gmail.com</w:t>
          </w:r>
          <w:r w:rsidRPr="008B139C">
            <w:rPr>
              <w:bCs/>
              <w:color w:val="565656" w:themeColor="text2"/>
            </w:rPr>
            <w:t xml:space="preserve"> </w:t>
          </w:r>
        </w:p>
        <w:p w:rsidR="008B139C" w:rsidRPr="008B139C" w:rsidRDefault="008B139C" w:rsidP="00EB038F">
          <w:pPr>
            <w:pStyle w:val="ContactDetails"/>
            <w:rPr>
              <w:bCs/>
              <w:color w:val="565656" w:themeColor="text2"/>
            </w:rPr>
          </w:pPr>
          <w:proofErr w:type="gramStart"/>
          <w:r w:rsidRPr="008B139C">
            <w:rPr>
              <w:bCs/>
              <w:i/>
              <w:color w:val="565656" w:themeColor="text2"/>
            </w:rPr>
            <w:t>w</w:t>
          </w:r>
          <w:r w:rsidRPr="008B139C">
            <w:rPr>
              <w:bCs/>
              <w:i/>
              <w:color w:val="565656" w:themeColor="text2"/>
            </w:rPr>
            <w:t>w</w:t>
          </w:r>
          <w:r w:rsidRPr="008B139C">
            <w:rPr>
              <w:bCs/>
              <w:i/>
              <w:color w:val="565656" w:themeColor="text2"/>
            </w:rPr>
            <w:t>w.justinsitarz.com</w:t>
          </w:r>
          <w:proofErr w:type="gramEnd"/>
          <w:r w:rsidRPr="008B139C">
            <w:rPr>
              <w:bCs/>
              <w:color w:val="565656" w:themeColor="text2"/>
            </w:rPr>
            <w:t xml:space="preserve"> [personal blog]</w:t>
          </w:r>
        </w:p>
        <w:p w:rsidR="008B139C" w:rsidRPr="008B139C" w:rsidRDefault="008B139C" w:rsidP="00EB038F">
          <w:pPr>
            <w:pStyle w:val="ContactDetails"/>
            <w:rPr>
              <w:bCs/>
              <w:color w:val="565656" w:themeColor="text2"/>
            </w:rPr>
          </w:pPr>
          <w:proofErr w:type="gramStart"/>
          <w:r w:rsidRPr="008B139C">
            <w:rPr>
              <w:bCs/>
              <w:i/>
              <w:color w:val="565656" w:themeColor="text2"/>
            </w:rPr>
            <w:t>www.jsfolio.co</w:t>
          </w:r>
          <w:proofErr w:type="gramEnd"/>
          <w:r w:rsidRPr="008B139C">
            <w:rPr>
              <w:bCs/>
              <w:color w:val="565656" w:themeColor="text2"/>
            </w:rPr>
            <w:t xml:space="preserve"> [portfolio]</w:t>
          </w:r>
        </w:p>
        <w:p w:rsidR="008B139C" w:rsidRPr="008B139C" w:rsidRDefault="008B139C" w:rsidP="00EB038F">
          <w:pPr>
            <w:pStyle w:val="ContactDetails"/>
          </w:pPr>
        </w:p>
      </w:tc>
      <w:tc>
        <w:tcPr>
          <w:tcW w:w="1728" w:type="dxa"/>
          <w:vAlign w:val="center"/>
        </w:tcPr>
        <w:p w:rsidR="008B139C" w:rsidRDefault="008B139C">
          <w:pPr>
            <w:pStyle w:val="Initials"/>
          </w:pPr>
          <w:r w:rsidRPr="008B139C">
            <w:t>[JS]</w:t>
          </w:r>
        </w:p>
      </w:tc>
    </w:tr>
  </w:tbl>
  <w:p w:rsidR="008B139C" w:rsidRDefault="008B139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B763269"/>
    <w:multiLevelType w:val="hybridMultilevel"/>
    <w:tmpl w:val="2250C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DynamicGuides" w:val="1"/>
    <w:docVar w:name="ShowMarginGuides" w:val="0"/>
    <w:docVar w:name="ShowOutlines" w:val="0"/>
    <w:docVar w:name="ShowStaticGuides" w:val="0"/>
  </w:docVars>
  <w:rsids>
    <w:rsidRoot w:val="00EB038F"/>
    <w:rsid w:val="000201D0"/>
    <w:rsid w:val="000B233E"/>
    <w:rsid w:val="00180703"/>
    <w:rsid w:val="001A59C7"/>
    <w:rsid w:val="001F21FF"/>
    <w:rsid w:val="00371B4A"/>
    <w:rsid w:val="00437BEB"/>
    <w:rsid w:val="006D0478"/>
    <w:rsid w:val="007614FD"/>
    <w:rsid w:val="0078650F"/>
    <w:rsid w:val="008118CC"/>
    <w:rsid w:val="008B139C"/>
    <w:rsid w:val="00995900"/>
    <w:rsid w:val="00BA551E"/>
    <w:rsid w:val="00D516FC"/>
    <w:rsid w:val="00E312A0"/>
    <w:rsid w:val="00E57A05"/>
    <w:rsid w:val="00EA28C9"/>
    <w:rsid w:val="00EB038F"/>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7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EB038F"/>
    <w:rPr>
      <w:color w:val="002FFF" w:themeColor="hyperlink"/>
      <w:u w:val="single"/>
    </w:rPr>
  </w:style>
  <w:style w:type="paragraph" w:customStyle="1" w:styleId="18AF61F63D2D3A498BD09876D2E26AA4">
    <w:name w:val="18AF61F63D2D3A498BD09876D2E26AA4"/>
    <w:rsid w:val="00371B4A"/>
    <w:rPr>
      <w:sz w:val="24"/>
      <w:szCs w:val="24"/>
      <w:lang w:eastAsia="ja-JP"/>
    </w:rPr>
  </w:style>
  <w:style w:type="character" w:styleId="FollowedHyperlink">
    <w:name w:val="FollowedHyperlink"/>
    <w:basedOn w:val="DefaultParagraphFont"/>
    <w:uiPriority w:val="99"/>
    <w:semiHidden/>
    <w:unhideWhenUsed/>
    <w:rsid w:val="008B139C"/>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EB038F"/>
    <w:rPr>
      <w:color w:val="002FFF" w:themeColor="hyperlink"/>
      <w:u w:val="single"/>
    </w:rPr>
  </w:style>
  <w:style w:type="paragraph" w:customStyle="1" w:styleId="18AF61F63D2D3A498BD09876D2E26AA4">
    <w:name w:val="18AF61F63D2D3A498BD09876D2E26AA4"/>
    <w:rsid w:val="00371B4A"/>
    <w:rPr>
      <w:sz w:val="24"/>
      <w:szCs w:val="24"/>
      <w:lang w:eastAsia="ja-JP"/>
    </w:rPr>
  </w:style>
  <w:style w:type="character" w:styleId="FollowedHyperlink">
    <w:name w:val="FollowedHyperlink"/>
    <w:basedOn w:val="DefaultParagraphFont"/>
    <w:uiPriority w:val="99"/>
    <w:semiHidden/>
    <w:unhideWhenUsed/>
    <w:rsid w:val="008B139C"/>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3B0E8A8D5F984BB8CD7DCF37B38B6B"/>
        <w:category>
          <w:name w:val="General"/>
          <w:gallery w:val="placeholder"/>
        </w:category>
        <w:types>
          <w:type w:val="bbPlcHdr"/>
        </w:types>
        <w:behaviors>
          <w:behavior w:val="content"/>
        </w:behaviors>
        <w:guid w:val="{055EDD21-F670-284F-A837-9D6BFE39D686}"/>
      </w:docPartPr>
      <w:docPartBody>
        <w:p w:rsidR="00000000" w:rsidRDefault="00B818EC">
          <w:pPr>
            <w:pStyle w:val="1E3B0E8A8D5F984BB8CD7DCF37B38B6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AE7417F340EAD4F9F9CB174EE04DB9C"/>
        <w:category>
          <w:name w:val="General"/>
          <w:gallery w:val="placeholder"/>
        </w:category>
        <w:types>
          <w:type w:val="bbPlcHdr"/>
        </w:types>
        <w:behaviors>
          <w:behavior w:val="content"/>
        </w:behaviors>
        <w:guid w:val="{C909939B-FD3D-F24E-A4C9-85CDCCE82004}"/>
      </w:docPartPr>
      <w:docPartBody>
        <w:p w:rsidR="00000000" w:rsidRDefault="00B818EC">
          <w:pPr>
            <w:pStyle w:val="4AE7417F340EAD4F9F9CB174EE04DB9C"/>
          </w:pPr>
          <w:r>
            <w:t>Lorem ipsum dolor</w:t>
          </w:r>
        </w:p>
      </w:docPartBody>
    </w:docPart>
    <w:docPart>
      <w:docPartPr>
        <w:name w:val="3B7C28CDD2C1D449A5DA6B24CA7F092A"/>
        <w:category>
          <w:name w:val="General"/>
          <w:gallery w:val="placeholder"/>
        </w:category>
        <w:types>
          <w:type w:val="bbPlcHdr"/>
        </w:types>
        <w:behaviors>
          <w:behavior w:val="content"/>
        </w:behaviors>
        <w:guid w:val="{E9860DCF-3908-0646-B506-B4DA53D794B0}"/>
      </w:docPartPr>
      <w:docPartBody>
        <w:p w:rsidR="00000000" w:rsidRDefault="00B818EC">
          <w:pPr>
            <w:pStyle w:val="3B7C28CDD2C1D449A5DA6B24CA7F092A"/>
          </w:pPr>
          <w:r>
            <w:t>Etiam cursus suscipit enim. Nulla facilisi. Integer eleifend diam eu diam. Donec dapibus enim sollicitudin nulla. Nam hendrerit. Nunc id nisi. Curabitur sed neque. Pellentesque placerat consequat pede.</w:t>
          </w:r>
        </w:p>
      </w:docPartBody>
    </w:docPart>
    <w:docPart>
      <w:docPartPr>
        <w:name w:val="85577DCC1172804F93A057BA19C073F0"/>
        <w:category>
          <w:name w:val="General"/>
          <w:gallery w:val="placeholder"/>
        </w:category>
        <w:types>
          <w:type w:val="bbPlcHdr"/>
        </w:types>
        <w:behaviors>
          <w:behavior w:val="content"/>
        </w:behaviors>
        <w:guid w:val="{9AF3D7F8-967D-8242-B154-F09202686253}"/>
      </w:docPartPr>
      <w:docPartBody>
        <w:p w:rsidR="00000000" w:rsidRDefault="00B818EC">
          <w:pPr>
            <w:pStyle w:val="85577DCC1172804F93A057BA19C073F0"/>
          </w:pPr>
          <w:r>
            <w:t>Lorem ipsum dolor</w:t>
          </w:r>
        </w:p>
      </w:docPartBody>
    </w:docPart>
    <w:docPart>
      <w:docPartPr>
        <w:name w:val="F6AED7EE0F392F4590D6E7A1E90D9BE6"/>
        <w:category>
          <w:name w:val="General"/>
          <w:gallery w:val="placeholder"/>
        </w:category>
        <w:types>
          <w:type w:val="bbPlcHdr"/>
        </w:types>
        <w:behaviors>
          <w:behavior w:val="content"/>
        </w:behaviors>
        <w:guid w:val="{DD41F502-D8D0-194A-A9DB-B45978A1FE0B}"/>
      </w:docPartPr>
      <w:docPartBody>
        <w:p w:rsidR="00000000" w:rsidRDefault="00B818EC">
          <w:pPr>
            <w:pStyle w:val="F6AED7EE0F392F4590D6E7A1E90D9BE6"/>
          </w:pPr>
          <w:r>
            <w:t>Etiam cursus suscipit enim. Nulla facilisi. Integer eleifend diam eu diam. Donec dapibus enim sollicitudin nulla. Nam hendrerit. Nunc id nisi. Curabitur sed neque. Pellentesque placerat consequat pede.</w:t>
          </w:r>
        </w:p>
      </w:docPartBody>
    </w:docPart>
    <w:docPart>
      <w:docPartPr>
        <w:name w:val="BF5F089D811F1E4DBAFF6C0F4D38BDB8"/>
        <w:category>
          <w:name w:val="General"/>
          <w:gallery w:val="placeholder"/>
        </w:category>
        <w:types>
          <w:type w:val="bbPlcHdr"/>
        </w:types>
        <w:behaviors>
          <w:behavior w:val="content"/>
        </w:behaviors>
        <w:guid w:val="{DEA11BBF-8CC6-1040-A696-3A33DBF06047}"/>
      </w:docPartPr>
      <w:docPartBody>
        <w:p w:rsidR="00000000" w:rsidRDefault="00B818EC">
          <w:pPr>
            <w:pStyle w:val="BF5F089D811F1E4DBAFF6C0F4D38BDB8"/>
          </w:pPr>
          <w:r>
            <w:t>Lorem ipsum dolor</w:t>
          </w:r>
        </w:p>
      </w:docPartBody>
    </w:docPart>
    <w:docPart>
      <w:docPartPr>
        <w:name w:val="ECC2B677419A9F40AC5FF7FC62AE05F6"/>
        <w:category>
          <w:name w:val="General"/>
          <w:gallery w:val="placeholder"/>
        </w:category>
        <w:types>
          <w:type w:val="bbPlcHdr"/>
        </w:types>
        <w:behaviors>
          <w:behavior w:val="content"/>
        </w:behaviors>
        <w:guid w:val="{0DF7BF8E-5698-4C41-B086-6CD67386FA5B}"/>
      </w:docPartPr>
      <w:docPartBody>
        <w:p w:rsidR="00000000" w:rsidRDefault="00B818EC">
          <w:pPr>
            <w:pStyle w:val="ECC2B677419A9F40AC5FF7FC62AE05F6"/>
          </w:pPr>
          <w:r>
            <w:t>Etiam cursus suscipit enim. Nulla facilisi. Integer eleifend diam eu diam. Donec dapibus enim sollicitudin nulla. Nam hendrerit. Nunc id nisi. Curabitur sed neque. Pellentesque placerat consequat pede.</w:t>
          </w:r>
        </w:p>
      </w:docPartBody>
    </w:docPart>
    <w:docPart>
      <w:docPartPr>
        <w:name w:val="52B839400FFB4848889D5663D2DB5E60"/>
        <w:category>
          <w:name w:val="General"/>
          <w:gallery w:val="placeholder"/>
        </w:category>
        <w:types>
          <w:type w:val="bbPlcHdr"/>
        </w:types>
        <w:behaviors>
          <w:behavior w:val="content"/>
        </w:behaviors>
        <w:guid w:val="{000E6C90-B0D5-494B-A756-07A8C51D00B3}"/>
      </w:docPartPr>
      <w:docPartBody>
        <w:p w:rsidR="00000000" w:rsidRDefault="00B818EC">
          <w:pPr>
            <w:pStyle w:val="52B839400FFB4848889D5663D2DB5E60"/>
          </w:pPr>
          <w:r>
            <w:t>Aliquam dapibus.</w:t>
          </w:r>
        </w:p>
      </w:docPartBody>
    </w:docPart>
    <w:docPart>
      <w:docPartPr>
        <w:name w:val="13EE0F30A20FDC4E9A37789F87F9B780"/>
        <w:category>
          <w:name w:val="General"/>
          <w:gallery w:val="placeholder"/>
        </w:category>
        <w:types>
          <w:type w:val="bbPlcHdr"/>
        </w:types>
        <w:behaviors>
          <w:behavior w:val="content"/>
        </w:behaviors>
        <w:guid w:val="{D7A2D603-D760-5D48-ABFA-7B990EF602DA}"/>
      </w:docPartPr>
      <w:docPartBody>
        <w:p w:rsidR="00000000" w:rsidRDefault="00B818EC">
          <w:pPr>
            <w:pStyle w:val="13EE0F30A20FDC4E9A37789F87F9B780"/>
          </w:pPr>
          <w:r>
            <w:t>Aliquam dapibus.</w:t>
          </w:r>
        </w:p>
      </w:docPartBody>
    </w:docPart>
    <w:docPart>
      <w:docPartPr>
        <w:name w:val="18AF61F63D2D3A498BD09876D2E26AA4"/>
        <w:category>
          <w:name w:val="General"/>
          <w:gallery w:val="placeholder"/>
        </w:category>
        <w:types>
          <w:type w:val="bbPlcHdr"/>
        </w:types>
        <w:behaviors>
          <w:behavior w:val="content"/>
        </w:behaviors>
        <w:guid w:val="{14B8EF24-1645-434E-8465-2F6351276472}"/>
      </w:docPartPr>
      <w:docPartBody>
        <w:p w:rsidR="00000000" w:rsidRDefault="00B818EC">
          <w:pPr>
            <w:pStyle w:val="18AF61F63D2D3A498BD09876D2E26A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8EEC2D7939C594C8B0654928C7D0579"/>
        <w:category>
          <w:name w:val="General"/>
          <w:gallery w:val="placeholder"/>
        </w:category>
        <w:types>
          <w:type w:val="bbPlcHdr"/>
        </w:types>
        <w:behaviors>
          <w:behavior w:val="content"/>
        </w:behaviors>
        <w:guid w:val="{110BFDEE-085D-184E-AB0F-C63FA75A160B}"/>
      </w:docPartPr>
      <w:docPartBody>
        <w:p w:rsidR="00B818EC" w:rsidRDefault="00B818E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B818EC">
          <w:pPr>
            <w:pStyle w:val="38EEC2D7939C594C8B0654928C7D057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B0E8A8D5F984BB8CD7DCF37B38B6B">
    <w:name w:val="1E3B0E8A8D5F984BB8CD7DCF37B38B6B"/>
  </w:style>
  <w:style w:type="paragraph" w:customStyle="1" w:styleId="4AE7417F340EAD4F9F9CB174EE04DB9C">
    <w:name w:val="4AE7417F340EAD4F9F9CB174EE04DB9C"/>
  </w:style>
  <w:style w:type="paragraph" w:customStyle="1" w:styleId="3B7C28CDD2C1D449A5DA6B24CA7F092A">
    <w:name w:val="3B7C28CDD2C1D449A5DA6B24CA7F092A"/>
  </w:style>
  <w:style w:type="paragraph" w:customStyle="1" w:styleId="85577DCC1172804F93A057BA19C073F0">
    <w:name w:val="85577DCC1172804F93A057BA19C073F0"/>
  </w:style>
  <w:style w:type="paragraph" w:customStyle="1" w:styleId="F6AED7EE0F392F4590D6E7A1E90D9BE6">
    <w:name w:val="F6AED7EE0F392F4590D6E7A1E90D9BE6"/>
  </w:style>
  <w:style w:type="paragraph" w:customStyle="1" w:styleId="BF5F089D811F1E4DBAFF6C0F4D38BDB8">
    <w:name w:val="BF5F089D811F1E4DBAFF6C0F4D38BDB8"/>
  </w:style>
  <w:style w:type="paragraph" w:customStyle="1" w:styleId="ECC2B677419A9F40AC5FF7FC62AE05F6">
    <w:name w:val="ECC2B677419A9F40AC5FF7FC62AE05F6"/>
  </w:style>
  <w:style w:type="paragraph" w:customStyle="1" w:styleId="52B839400FFB4848889D5663D2DB5E60">
    <w:name w:val="52B839400FFB4848889D5663D2DB5E60"/>
  </w:style>
  <w:style w:type="paragraph" w:customStyle="1" w:styleId="C9F7B7AD5CA22242AA72447436E15A23">
    <w:name w:val="C9F7B7AD5CA22242AA72447436E15A23"/>
  </w:style>
  <w:style w:type="paragraph" w:customStyle="1" w:styleId="13EE0F30A20FDC4E9A37789F87F9B780">
    <w:name w:val="13EE0F30A20FDC4E9A37789F87F9B780"/>
  </w:style>
  <w:style w:type="paragraph" w:customStyle="1" w:styleId="18AF61F63D2D3A498BD09876D2E26AA4">
    <w:name w:val="18AF61F63D2D3A498BD09876D2E26AA4"/>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8EEC2D7939C594C8B0654928C7D0579">
    <w:name w:val="38EEC2D7939C594C8B0654928C7D05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B0E8A8D5F984BB8CD7DCF37B38B6B">
    <w:name w:val="1E3B0E8A8D5F984BB8CD7DCF37B38B6B"/>
  </w:style>
  <w:style w:type="paragraph" w:customStyle="1" w:styleId="4AE7417F340EAD4F9F9CB174EE04DB9C">
    <w:name w:val="4AE7417F340EAD4F9F9CB174EE04DB9C"/>
  </w:style>
  <w:style w:type="paragraph" w:customStyle="1" w:styleId="3B7C28CDD2C1D449A5DA6B24CA7F092A">
    <w:name w:val="3B7C28CDD2C1D449A5DA6B24CA7F092A"/>
  </w:style>
  <w:style w:type="paragraph" w:customStyle="1" w:styleId="85577DCC1172804F93A057BA19C073F0">
    <w:name w:val="85577DCC1172804F93A057BA19C073F0"/>
  </w:style>
  <w:style w:type="paragraph" w:customStyle="1" w:styleId="F6AED7EE0F392F4590D6E7A1E90D9BE6">
    <w:name w:val="F6AED7EE0F392F4590D6E7A1E90D9BE6"/>
  </w:style>
  <w:style w:type="paragraph" w:customStyle="1" w:styleId="BF5F089D811F1E4DBAFF6C0F4D38BDB8">
    <w:name w:val="BF5F089D811F1E4DBAFF6C0F4D38BDB8"/>
  </w:style>
  <w:style w:type="paragraph" w:customStyle="1" w:styleId="ECC2B677419A9F40AC5FF7FC62AE05F6">
    <w:name w:val="ECC2B677419A9F40AC5FF7FC62AE05F6"/>
  </w:style>
  <w:style w:type="paragraph" w:customStyle="1" w:styleId="52B839400FFB4848889D5663D2DB5E60">
    <w:name w:val="52B839400FFB4848889D5663D2DB5E60"/>
  </w:style>
  <w:style w:type="paragraph" w:customStyle="1" w:styleId="C9F7B7AD5CA22242AA72447436E15A23">
    <w:name w:val="C9F7B7AD5CA22242AA72447436E15A23"/>
  </w:style>
  <w:style w:type="paragraph" w:customStyle="1" w:styleId="13EE0F30A20FDC4E9A37789F87F9B780">
    <w:name w:val="13EE0F30A20FDC4E9A37789F87F9B780"/>
  </w:style>
  <w:style w:type="paragraph" w:customStyle="1" w:styleId="18AF61F63D2D3A498BD09876D2E26AA4">
    <w:name w:val="18AF61F63D2D3A498BD09876D2E26AA4"/>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8EEC2D7939C594C8B0654928C7D0579">
    <w:name w:val="38EEC2D7939C594C8B0654928C7D0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451B6-F951-5047-9C4E-6F2220E0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0</TotalTime>
  <Pages>1</Pages>
  <Words>336</Words>
  <Characters>1917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Aleza Berube</dc:creator>
  <cp:keywords/>
  <dc:description/>
  <cp:lastModifiedBy>Aleza Berube</cp:lastModifiedBy>
  <cp:revision>2</cp:revision>
  <cp:lastPrinted>2015-04-23T19:17:00Z</cp:lastPrinted>
  <dcterms:created xsi:type="dcterms:W3CDTF">2015-04-23T19:20:00Z</dcterms:created>
  <dcterms:modified xsi:type="dcterms:W3CDTF">2015-04-23T19:20:00Z</dcterms:modified>
  <cp:category/>
</cp:coreProperties>
</file>